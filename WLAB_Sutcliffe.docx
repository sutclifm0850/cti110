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D6E1" w14:textId="65302FBC" w:rsidR="0097762A" w:rsidRDefault="003E4955">
      <w:pPr>
        <w:pStyle w:val="Title"/>
      </w:pPr>
      <w:r>
        <w:t>W</w:t>
      </w:r>
      <w:bookmarkStart w:id="0" w:name="_GoBack"/>
      <w:bookmarkEnd w:id="0"/>
      <w:r>
        <w:t xml:space="preserve">ebsite </w:t>
      </w:r>
      <w:r w:rsidR="00677A64">
        <w:t xml:space="preserve">Proposal for </w:t>
      </w:r>
      <w:r w:rsidR="002946F2">
        <w:t>Simply</w:t>
      </w:r>
      <w:r w:rsidR="00C71A74">
        <w:t>-</w:t>
      </w:r>
      <w:r w:rsidR="002946F2">
        <w:t>C</w:t>
      </w:r>
      <w:r w:rsidR="00C71A74">
        <w:t>ream</w:t>
      </w:r>
    </w:p>
    <w:p w14:paraId="54D628F4" w14:textId="22F39C92" w:rsidR="0097762A" w:rsidRDefault="0097762A" w:rsidP="002946F2">
      <w:pPr>
        <w:pStyle w:val="NoSpacing"/>
        <w:spacing w:before="600"/>
      </w:pPr>
    </w:p>
    <w:p w14:paraId="36EE0C8E" w14:textId="7C37496B" w:rsidR="0097762A" w:rsidRPr="00E671A5" w:rsidRDefault="001F5EBF">
      <w:pPr>
        <w:pStyle w:val="Heading1"/>
        <w:rPr>
          <w:i/>
        </w:rPr>
      </w:pPr>
      <w:r>
        <w:t>introduction</w:t>
      </w:r>
    </w:p>
    <w:p w14:paraId="6B54B851" w14:textId="29B571FD" w:rsidR="0097762A" w:rsidRDefault="001F5EBF" w:rsidP="003B6CC6">
      <w:pPr>
        <w:pStyle w:val="NoSpacing"/>
        <w:spacing w:after="60"/>
        <w:ind w:left="432"/>
      </w:pPr>
      <w:r>
        <w:t xml:space="preserve">Thank you for your interest in partnering with </w:t>
      </w:r>
      <w:r w:rsidR="003E4955">
        <w:t>me</w:t>
      </w:r>
      <w:r>
        <w:t xml:space="preserve"> for your website development project. </w:t>
      </w:r>
      <w:r w:rsidR="003E4955">
        <w:t>I</w:t>
      </w:r>
      <w:r>
        <w:t xml:space="preserve"> hold one goal above all others; 100% client satisfaction.</w:t>
      </w:r>
      <w:r w:rsidR="003E4955">
        <w:t xml:space="preserve"> I</w:t>
      </w:r>
      <w:r>
        <w:t xml:space="preserve"> uphold the highest standards for project planning and execution, and </w:t>
      </w:r>
      <w:r w:rsidR="003E4955">
        <w:t>I am</w:t>
      </w:r>
      <w:r>
        <w:t xml:space="preserve"> dedicated to building the perfect website for your company on-time and on-budget. </w:t>
      </w:r>
      <w:r w:rsidR="003E4955">
        <w:t>I</w:t>
      </w:r>
      <w:r>
        <w:t xml:space="preserve"> have built websites for several brands in </w:t>
      </w:r>
      <w:r w:rsidR="003E4955">
        <w:t xml:space="preserve">our local </w:t>
      </w:r>
      <w:r>
        <w:t xml:space="preserve">area with great </w:t>
      </w:r>
      <w:r w:rsidR="00C445A9">
        <w:t>success and</w:t>
      </w:r>
      <w:r>
        <w:t xml:space="preserve"> </w:t>
      </w:r>
      <w:r w:rsidR="003E4955">
        <w:t>I am</w:t>
      </w:r>
      <w:r>
        <w:t xml:space="preserve"> quite excited to get to work on yours. In this proposal, you’ll find what </w:t>
      </w:r>
      <w:r w:rsidR="003E4955">
        <w:t xml:space="preserve">I </w:t>
      </w:r>
      <w:r>
        <w:t xml:space="preserve">feel is the optimal solution for </w:t>
      </w:r>
      <w:r w:rsidR="00C445A9">
        <w:t>your</w:t>
      </w:r>
      <w:r>
        <w:t xml:space="preserve"> website development needs</w:t>
      </w:r>
      <w:r w:rsidR="00E83C6D">
        <w:t>.</w:t>
      </w:r>
    </w:p>
    <w:p w14:paraId="4399E9A5" w14:textId="02A527ED" w:rsidR="00C445A9" w:rsidRDefault="00C445A9" w:rsidP="001F5EBF">
      <w:pPr>
        <w:pStyle w:val="NoSpacing"/>
      </w:pPr>
    </w:p>
    <w:p w14:paraId="14F95F6E" w14:textId="777C687E" w:rsidR="00C445A9" w:rsidRDefault="00C445A9" w:rsidP="003E4955">
      <w:pPr>
        <w:pStyle w:val="NoSpacing"/>
        <w:spacing w:after="60"/>
        <w:ind w:left="432"/>
      </w:pPr>
      <w:r>
        <w:t>Thanks again for the opportunity to earn your business!</w:t>
      </w:r>
    </w:p>
    <w:p w14:paraId="5CC6F696" w14:textId="0BBEC2DB" w:rsidR="0097762A" w:rsidRDefault="00250918">
      <w:pPr>
        <w:pStyle w:val="Heading2"/>
      </w:pPr>
      <w:r>
        <w:t>Rationale</w:t>
      </w:r>
    </w:p>
    <w:p w14:paraId="1436900F" w14:textId="7BA9FC10" w:rsidR="0097762A" w:rsidRDefault="0097762A">
      <w:pPr>
        <w:pStyle w:val="NoSpacing"/>
      </w:pPr>
    </w:p>
    <w:p w14:paraId="432A78BC" w14:textId="4F4AE55B" w:rsidR="0097762A" w:rsidRDefault="00250918" w:rsidP="003B6CC6">
      <w:pPr>
        <w:pStyle w:val="ListBullet"/>
        <w:numPr>
          <w:ilvl w:val="0"/>
          <w:numId w:val="0"/>
        </w:numPr>
        <w:ind w:left="432"/>
      </w:pPr>
      <w:r>
        <w:t>S</w:t>
      </w:r>
      <w:r w:rsidR="002946F2">
        <w:t>imply</w:t>
      </w:r>
      <w:r>
        <w:t>-Cream requires a full website build to support your digital growth strategy. This website</w:t>
      </w:r>
      <w:r w:rsidR="003B6CC6">
        <w:t xml:space="preserve"> will allow you to expose your brand to</w:t>
      </w:r>
      <w:r w:rsidR="003E4955">
        <w:t xml:space="preserve"> </w:t>
      </w:r>
      <w:r w:rsidR="003B6CC6">
        <w:t>audiences via search engines, leverage digital advertising to boost lead generation, and deploy content marketing to build brand awareness and authority.</w:t>
      </w:r>
      <w:r>
        <w:t xml:space="preserve"> </w:t>
      </w:r>
    </w:p>
    <w:p w14:paraId="25469B2C" w14:textId="392FD9B3" w:rsidR="003B6CC6" w:rsidRDefault="003E4955" w:rsidP="003B6CC6">
      <w:pPr>
        <w:pStyle w:val="ListBullet"/>
        <w:numPr>
          <w:ilvl w:val="0"/>
          <w:numId w:val="0"/>
        </w:numPr>
        <w:ind w:left="432"/>
      </w:pPr>
      <w:r>
        <w:t>I am</w:t>
      </w:r>
      <w:r w:rsidR="001E715D">
        <w:t xml:space="preserve"> qualified to build the website that you desire due to </w:t>
      </w:r>
      <w:r>
        <w:t>my</w:t>
      </w:r>
      <w:r w:rsidR="001E715D">
        <w:t xml:space="preserve"> experience working with clients in the ice-cream industry.</w:t>
      </w:r>
    </w:p>
    <w:p w14:paraId="4F66AF25" w14:textId="735AA5BB" w:rsidR="0097762A" w:rsidRDefault="00FD6C75">
      <w:pPr>
        <w:pStyle w:val="Heading2"/>
      </w:pPr>
      <w:r>
        <w:t>Target Audience</w:t>
      </w:r>
    </w:p>
    <w:p w14:paraId="7655C4FF" w14:textId="2869B06F" w:rsidR="0097762A" w:rsidRDefault="0097762A" w:rsidP="00F552B3">
      <w:pPr>
        <w:spacing w:after="60"/>
        <w:ind w:left="432"/>
      </w:pPr>
    </w:p>
    <w:p w14:paraId="79A24CB1" w14:textId="4E714865" w:rsidR="00FD6C75" w:rsidRDefault="003E4955" w:rsidP="00F552B3">
      <w:pPr>
        <w:spacing w:after="60"/>
        <w:ind w:left="432"/>
      </w:pPr>
      <w:r>
        <w:t xml:space="preserve">I </w:t>
      </w:r>
      <w:r w:rsidR="00FD6C75">
        <w:t xml:space="preserve">understand that an ice-cream shop will mostly have an audience of families and a young audience in general, therefore making a simpler website would best suit your business. </w:t>
      </w:r>
    </w:p>
    <w:p w14:paraId="53736B70" w14:textId="44D3F70B" w:rsidR="0097762A" w:rsidRDefault="00F552B3">
      <w:pPr>
        <w:pStyle w:val="Heading2"/>
      </w:pPr>
      <w:r>
        <w:t>Site Outline</w:t>
      </w:r>
    </w:p>
    <w:p w14:paraId="693D942D" w14:textId="352D3BAF" w:rsidR="0097762A" w:rsidRDefault="00E83C6D" w:rsidP="00F552B3">
      <w:pPr>
        <w:spacing w:after="60"/>
        <w:ind w:left="432"/>
      </w:pPr>
      <w:r>
        <w:t>I am aware that your business not only offers different flavors of ice-cream but also different flavors of shakes. With a hierarchical website I can build a home page, an ice-cream page with each flavor and description and a page listing all the different shakes with descriptions. Each webpage will connect to the other in a treelike structure. A webpage visitor will be able to go from the home page to any of the other pages. In addition, the visitor will easily find the ice-cream page or shakes page by way of link to either one.</w:t>
      </w:r>
    </w:p>
    <w:sectPr w:rsidR="0097762A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8032A" w14:textId="77777777" w:rsidR="00677A64" w:rsidRDefault="00677A64">
      <w:pPr>
        <w:spacing w:after="0" w:line="240" w:lineRule="auto"/>
      </w:pPr>
      <w:r>
        <w:separator/>
      </w:r>
    </w:p>
  </w:endnote>
  <w:endnote w:type="continuationSeparator" w:id="0">
    <w:p w14:paraId="3DD87172" w14:textId="77777777" w:rsidR="00677A64" w:rsidRDefault="00677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0DB3E" w14:textId="77777777" w:rsidR="00677A64" w:rsidRDefault="00677A64">
      <w:pPr>
        <w:spacing w:after="0" w:line="240" w:lineRule="auto"/>
      </w:pPr>
      <w:r>
        <w:separator/>
      </w:r>
    </w:p>
  </w:footnote>
  <w:footnote w:type="continuationSeparator" w:id="0">
    <w:p w14:paraId="2A915DAB" w14:textId="77777777" w:rsidR="00677A64" w:rsidRDefault="00677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A1DD8" w14:textId="5EC29304" w:rsidR="00250918" w:rsidRDefault="00250918">
    <w:pPr>
      <w:pStyle w:val="Header"/>
      <w:jc w:val="right"/>
    </w:pPr>
    <w:r>
      <w:t>Sutcliffe</w:t>
    </w:r>
    <w:sdt>
      <w:sdtPr>
        <w:id w:val="-200843649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77807F" w14:textId="23B3F065" w:rsidR="0097762A" w:rsidRDefault="009776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43"/>
    <w:rsid w:val="001E715D"/>
    <w:rsid w:val="001F5EBF"/>
    <w:rsid w:val="00250918"/>
    <w:rsid w:val="002946F2"/>
    <w:rsid w:val="002E632A"/>
    <w:rsid w:val="003B6CC6"/>
    <w:rsid w:val="003E4955"/>
    <w:rsid w:val="00475623"/>
    <w:rsid w:val="005C4BF1"/>
    <w:rsid w:val="00677A64"/>
    <w:rsid w:val="00967943"/>
    <w:rsid w:val="0097762A"/>
    <w:rsid w:val="00C445A9"/>
    <w:rsid w:val="00C71A74"/>
    <w:rsid w:val="00E671A5"/>
    <w:rsid w:val="00E83C6D"/>
    <w:rsid w:val="00F552B3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911EE"/>
  <w15:chartTrackingRefBased/>
  <w15:docId w15:val="{6D58012D-4BAC-47D1-AD7C-673225D0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lle\AppData\Roaming\Microsoft\Templates\Services%20proposal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0D0"/>
    <w:rsid w:val="0084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C6CED233C04EA09D81C43C6E9B977D">
    <w:name w:val="9FC6CED233C04EA09D81C43C6E9B97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20ADC85698346F6A917D645B1FAEA8C">
    <w:name w:val="E20ADC85698346F6A917D645B1FAEA8C"/>
  </w:style>
  <w:style w:type="paragraph" w:customStyle="1" w:styleId="182552498E574E9D87381935032A0D58">
    <w:name w:val="182552498E574E9D87381935032A0D58"/>
  </w:style>
  <w:style w:type="paragraph" w:customStyle="1" w:styleId="1A6FCB459A35433697A01DF5C7BF6E47">
    <w:name w:val="1A6FCB459A35433697A01DF5C7BF6E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0E510-BD16-4B02-823E-57408283B4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5093FC-056F-43C5-A2B5-144F15B0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Services proposal (Business Blue design)</Template>
  <TotalTime>265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Websites by MSutcliffe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 BELLE</dc:creator>
  <cp:keywords/>
  <cp:lastModifiedBy>Maribelle Sutcliffe</cp:lastModifiedBy>
  <cp:revision>3</cp:revision>
  <dcterms:created xsi:type="dcterms:W3CDTF">2018-05-11T14:35:00Z</dcterms:created>
  <dcterms:modified xsi:type="dcterms:W3CDTF">2018-05-11T19:27:00Z</dcterms:modified>
  <cp:contentStatus>Super Cream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